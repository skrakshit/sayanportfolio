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647E0A0E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39E2D52" w14:textId="71ABEEA4" w:rsidR="001B2ABD" w:rsidRDefault="00DD7183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3DFC7DB" wp14:editId="3D65ADE1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-2066290</wp:posOffset>
                  </wp:positionV>
                  <wp:extent cx="1227455" cy="179832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455" cy="1798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63D8D6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5266E144" w14:textId="315B81E9" w:rsidR="001B2ABD" w:rsidRDefault="005C6522" w:rsidP="001B2ABD">
            <w:pPr>
              <w:pStyle w:val="Title"/>
            </w:pPr>
            <w:r>
              <w:t>SAYAN KR. RAKSHIT</w:t>
            </w:r>
          </w:p>
          <w:p w14:paraId="4FDCCBAA" w14:textId="2831BF36" w:rsidR="001B2ABD" w:rsidRDefault="001B2ABD" w:rsidP="001B2ABD">
            <w:pPr>
              <w:pStyle w:val="Subtitle"/>
            </w:pPr>
          </w:p>
        </w:tc>
      </w:tr>
      <w:tr w:rsidR="001B2ABD" w14:paraId="772A87D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76BFD67213984E92B9186F0CF71FED19"/>
              </w:placeholder>
              <w:temporary/>
              <w:showingPlcHdr/>
              <w15:appearance w15:val="hidden"/>
            </w:sdtPr>
            <w:sdtEndPr/>
            <w:sdtContent>
              <w:p w14:paraId="525497FF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8BD248A" w14:textId="0567E4BB" w:rsidR="00036450" w:rsidRDefault="00B24D39" w:rsidP="009260CD">
            <w:r>
              <w:t xml:space="preserve">Father’s Name: Subrata Kr. </w:t>
            </w:r>
            <w:proofErr w:type="spellStart"/>
            <w:r>
              <w:t>Rakshit</w:t>
            </w:r>
            <w:proofErr w:type="spellEnd"/>
          </w:p>
          <w:p w14:paraId="7DBE80BE" w14:textId="7FD9E0A9" w:rsidR="00B24D39" w:rsidRDefault="00B24D39" w:rsidP="009260CD">
            <w:r>
              <w:t xml:space="preserve">Mother’s Name: </w:t>
            </w:r>
            <w:proofErr w:type="spellStart"/>
            <w:r>
              <w:t>Susmita</w:t>
            </w:r>
            <w:proofErr w:type="spellEnd"/>
            <w:r>
              <w:t xml:space="preserve"> </w:t>
            </w:r>
            <w:proofErr w:type="spellStart"/>
            <w:r>
              <w:t>Rakshit</w:t>
            </w:r>
            <w:proofErr w:type="spellEnd"/>
          </w:p>
          <w:p w14:paraId="648CB911" w14:textId="6496E255" w:rsidR="00F70A97" w:rsidRDefault="00F70A97" w:rsidP="009260CD">
            <w:r>
              <w:t>DATE OF BIRTH: 14/05/2004</w:t>
            </w:r>
          </w:p>
          <w:p w14:paraId="3B2FBD51" w14:textId="3E99BC00" w:rsidR="00036450" w:rsidRDefault="00036450" w:rsidP="00036450"/>
          <w:p w14:paraId="2ACE2504" w14:textId="6DC8E1D6" w:rsidR="00B24D39" w:rsidRDefault="00B24D39" w:rsidP="00036450">
            <w:pPr>
              <w:rPr>
                <w:b/>
                <w:bCs/>
              </w:rPr>
            </w:pPr>
            <w:r w:rsidRPr="00B24D39">
              <w:rPr>
                <w:b/>
                <w:bCs/>
              </w:rPr>
              <w:t>PERMANENT ADDRESS</w:t>
            </w:r>
          </w:p>
          <w:p w14:paraId="4E8CBB63" w14:textId="73FA84D3" w:rsidR="00B24D39" w:rsidRDefault="00B24D39" w:rsidP="00036450"/>
          <w:p w14:paraId="6CC678DA" w14:textId="41896B29" w:rsidR="00B24D39" w:rsidRDefault="00B24D39" w:rsidP="00036450">
            <w:r>
              <w:t>STATE: WEST BENGAL</w:t>
            </w:r>
          </w:p>
          <w:p w14:paraId="4FE0D2F1" w14:textId="3B051940" w:rsidR="00B24D39" w:rsidRDefault="00B24D39" w:rsidP="00036450">
            <w:r>
              <w:t>DIST.: PASCHIM BARDHAMAN</w:t>
            </w:r>
          </w:p>
          <w:p w14:paraId="4DA6724F" w14:textId="2800A624" w:rsidR="00B24D39" w:rsidRDefault="00B24D39" w:rsidP="00036450">
            <w:r>
              <w:t>CITY: ASANSOL</w:t>
            </w:r>
          </w:p>
          <w:p w14:paraId="3BF26A73" w14:textId="661D37B7" w:rsidR="00B24D39" w:rsidRDefault="00B24D39" w:rsidP="00036450">
            <w:r>
              <w:t>BLOCK: SALANPUR</w:t>
            </w:r>
          </w:p>
          <w:p w14:paraId="09EF4BB3" w14:textId="25CDEE12" w:rsidR="00B24D39" w:rsidRDefault="00B24D39" w:rsidP="00036450">
            <w:r>
              <w:t>P.O.: HINDUSTAN CABLES</w:t>
            </w:r>
          </w:p>
          <w:p w14:paraId="6832E2AE" w14:textId="3791FCCB" w:rsidR="00B24D39" w:rsidRDefault="00B24D39" w:rsidP="00036450">
            <w:r>
              <w:t>OLD COLONY, QRS. NO.: 106</w:t>
            </w:r>
          </w:p>
          <w:p w14:paraId="769BD9E6" w14:textId="54034ACF" w:rsidR="00B04715" w:rsidRDefault="00B04715" w:rsidP="00036450"/>
          <w:p w14:paraId="1D59C397" w14:textId="12E08F13" w:rsidR="00B04715" w:rsidRDefault="00B04715" w:rsidP="00036450">
            <w:pPr>
              <w:rPr>
                <w:b/>
                <w:bCs/>
              </w:rPr>
            </w:pPr>
            <w:r w:rsidRPr="00B04715">
              <w:rPr>
                <w:b/>
                <w:bCs/>
              </w:rPr>
              <w:t>PRESENT ADDRESS</w:t>
            </w:r>
          </w:p>
          <w:p w14:paraId="4BDD8213" w14:textId="0BD3F942" w:rsidR="00B04715" w:rsidRDefault="00B04715" w:rsidP="00036450">
            <w:pPr>
              <w:rPr>
                <w:b/>
                <w:bCs/>
              </w:rPr>
            </w:pPr>
          </w:p>
          <w:p w14:paraId="5E0E1119" w14:textId="1E746C4B" w:rsidR="00B04715" w:rsidRDefault="00B04715" w:rsidP="00036450">
            <w:r>
              <w:t>STATE: ODISHA</w:t>
            </w:r>
          </w:p>
          <w:p w14:paraId="736B2D52" w14:textId="2298B6BC" w:rsidR="00B04715" w:rsidRDefault="00B04715" w:rsidP="00036450">
            <w:r>
              <w:t>DIST.: KHORDA</w:t>
            </w:r>
          </w:p>
          <w:p w14:paraId="57A71A3F" w14:textId="5E65F6FE" w:rsidR="00B04715" w:rsidRDefault="00B04715" w:rsidP="00036450">
            <w:r>
              <w:t>CITY: BHUBANESWAR</w:t>
            </w:r>
          </w:p>
          <w:p w14:paraId="08C154C7" w14:textId="48D63973" w:rsidR="00B04715" w:rsidRDefault="00B04715" w:rsidP="00036450">
            <w:r>
              <w:t>MANCHESWAR, CHAKEISIANI</w:t>
            </w:r>
          </w:p>
          <w:p w14:paraId="5D66CEE3" w14:textId="37E992ED" w:rsidR="00B04715" w:rsidRDefault="00B04715" w:rsidP="00036450">
            <w:r>
              <w:t>NEAR LAXMI NARAYAN TEMPLE</w:t>
            </w:r>
          </w:p>
          <w:p w14:paraId="457BF19A" w14:textId="12906743" w:rsidR="00B04715" w:rsidRPr="00B04715" w:rsidRDefault="00B04715" w:rsidP="00036450">
            <w:r>
              <w:t>PIN: 751001</w:t>
            </w:r>
          </w:p>
          <w:sdt>
            <w:sdtPr>
              <w:id w:val="-1954003311"/>
              <w:placeholder>
                <w:docPart w:val="ABC78E970D14499C8D2FFC7CB353133B"/>
              </w:placeholder>
              <w:temporary/>
              <w:showingPlcHdr/>
              <w15:appearance w15:val="hidden"/>
            </w:sdtPr>
            <w:sdtEndPr/>
            <w:sdtContent>
              <w:p w14:paraId="317E9794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D59396D67984505B11424ED4C9D77BC"/>
              </w:placeholder>
              <w:temporary/>
              <w:showingPlcHdr/>
              <w15:appearance w15:val="hidden"/>
            </w:sdtPr>
            <w:sdtEndPr/>
            <w:sdtContent>
              <w:p w14:paraId="6089E9B9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25D839B2" w14:textId="6D84D28C" w:rsidR="004D3011" w:rsidRDefault="00DD7183" w:rsidP="004D3011">
            <w:r>
              <w:t>+91 70473 44352 / +91 98326 21780</w:t>
            </w:r>
          </w:p>
          <w:p w14:paraId="732A332F" w14:textId="77777777" w:rsidR="004D3011" w:rsidRPr="004D3011" w:rsidRDefault="004D3011" w:rsidP="004D3011"/>
          <w:p w14:paraId="3DBC467C" w14:textId="77777777" w:rsidR="004D3011" w:rsidRDefault="004D3011" w:rsidP="004D3011"/>
          <w:sdt>
            <w:sdtPr>
              <w:id w:val="-240260293"/>
              <w:placeholder>
                <w:docPart w:val="0254891F7B26484EB26C1088300A3840"/>
              </w:placeholder>
              <w:temporary/>
              <w:showingPlcHdr/>
              <w15:appearance w15:val="hidden"/>
            </w:sdtPr>
            <w:sdtEndPr/>
            <w:sdtContent>
              <w:p w14:paraId="7AE8D1F1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50CB1504" w14:textId="6D477A50" w:rsidR="00036450" w:rsidRPr="00E4381A" w:rsidRDefault="00DD7183" w:rsidP="004D3011">
            <w:pPr>
              <w:rPr>
                <w:rStyle w:val="Hyperlink"/>
              </w:rPr>
            </w:pPr>
            <w:r>
              <w:t>Sayan12842@gmail.com</w:t>
            </w:r>
          </w:p>
          <w:sdt>
            <w:sdtPr>
              <w:id w:val="-1444214663"/>
              <w:placeholder>
                <w:docPart w:val="D959BE18F7C84BACADFD6749E3B3993B"/>
              </w:placeholder>
              <w:temporary/>
              <w:showingPlcHdr/>
              <w15:appearance w15:val="hidden"/>
            </w:sdtPr>
            <w:sdtEndPr/>
            <w:sdtContent>
              <w:p w14:paraId="19F22E12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41EFEE5" w14:textId="3EF6EAEC" w:rsidR="004D3011" w:rsidRDefault="00DD7183" w:rsidP="004D3011">
            <w:r>
              <w:t>COOKING</w:t>
            </w:r>
          </w:p>
          <w:p w14:paraId="219F2485" w14:textId="0783BE7B" w:rsidR="00DD7183" w:rsidRDefault="00DD7183" w:rsidP="004D3011">
            <w:r>
              <w:t>ADVENTURE</w:t>
            </w:r>
          </w:p>
          <w:p w14:paraId="642F3C50" w14:textId="2948A4BA" w:rsidR="00DD7183" w:rsidRDefault="00DD7183" w:rsidP="004D3011">
            <w:r>
              <w:t>TRAVELLING</w:t>
            </w:r>
          </w:p>
          <w:p w14:paraId="542553BC" w14:textId="5393B8B5" w:rsidR="004D3011" w:rsidRPr="004D3011" w:rsidRDefault="004D3011" w:rsidP="004D3011"/>
        </w:tc>
        <w:tc>
          <w:tcPr>
            <w:tcW w:w="720" w:type="dxa"/>
          </w:tcPr>
          <w:p w14:paraId="370A2425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C137BF37AC54284A961E55B0A509E69"/>
              </w:placeholder>
              <w:temporary/>
              <w:showingPlcHdr/>
              <w15:appearance w15:val="hidden"/>
            </w:sdtPr>
            <w:sdtEndPr/>
            <w:sdtContent>
              <w:p w14:paraId="1B1978E9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B40317A" w14:textId="506F9C13" w:rsidR="00036450" w:rsidRPr="00036450" w:rsidRDefault="005C6522" w:rsidP="00B359E4">
            <w:pPr>
              <w:pStyle w:val="Heading4"/>
            </w:pPr>
            <w:r>
              <w:t>DAV PUBLIC SCHOOL</w:t>
            </w:r>
            <w:r w:rsidR="00B04715">
              <w:t xml:space="preserve"> (CBSE BOARD)</w:t>
            </w:r>
          </w:p>
          <w:p w14:paraId="28B6DCF4" w14:textId="4A42EAE4" w:rsidR="00036450" w:rsidRPr="00B359E4" w:rsidRDefault="005C6522" w:rsidP="00B359E4">
            <w:pPr>
              <w:pStyle w:val="Date"/>
            </w:pPr>
            <w:r>
              <w:t>2007</w:t>
            </w:r>
            <w:r w:rsidR="00036450" w:rsidRPr="00B359E4">
              <w:t xml:space="preserve"> - </w:t>
            </w:r>
            <w:r>
              <w:t>2022</w:t>
            </w:r>
          </w:p>
          <w:p w14:paraId="0A4748FF" w14:textId="2C126800" w:rsidR="004D3011" w:rsidRDefault="005C6522" w:rsidP="00036450">
            <w:r>
              <w:t xml:space="preserve">Completed </w:t>
            </w:r>
            <w:r w:rsidR="00B177F6">
              <w:t>S</w:t>
            </w:r>
            <w:r>
              <w:t>econdary</w:t>
            </w:r>
            <w:r w:rsidR="00B177F6">
              <w:t xml:space="preserve"> (Class 10</w:t>
            </w:r>
            <w:r w:rsidR="00B177F6" w:rsidRPr="00B177F6">
              <w:rPr>
                <w:vertAlign w:val="superscript"/>
              </w:rPr>
              <w:t>th</w:t>
            </w:r>
            <w:r w:rsidR="00B177F6">
              <w:t>)</w:t>
            </w:r>
            <w:r>
              <w:t xml:space="preserve"> with 49% marks</w:t>
            </w:r>
            <w:r w:rsidR="00F70A97">
              <w:t xml:space="preserve"> in final examination</w:t>
            </w:r>
          </w:p>
          <w:p w14:paraId="6BC815A2" w14:textId="77777777" w:rsidR="00036450" w:rsidRDefault="00036450" w:rsidP="00036450"/>
          <w:p w14:paraId="75F2CE20" w14:textId="0D13CEC3" w:rsidR="00036450" w:rsidRPr="00B359E4" w:rsidRDefault="005C6522" w:rsidP="00B359E4">
            <w:pPr>
              <w:pStyle w:val="Heading4"/>
            </w:pPr>
            <w:r>
              <w:t xml:space="preserve">Government ITI </w:t>
            </w:r>
            <w:proofErr w:type="spellStart"/>
            <w:r>
              <w:t>Rupnarayanpur</w:t>
            </w:r>
            <w:proofErr w:type="spellEnd"/>
            <w:r>
              <w:t xml:space="preserve"> </w:t>
            </w:r>
            <w:r w:rsidR="00B04715">
              <w:t>(NCVT BOARD)</w:t>
            </w:r>
          </w:p>
          <w:p w14:paraId="7EDA9F93" w14:textId="7C660628" w:rsidR="00036450" w:rsidRPr="00B359E4" w:rsidRDefault="005C6522" w:rsidP="00B359E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2022</w:t>
            </w:r>
          </w:p>
          <w:p w14:paraId="2428D7A5" w14:textId="61C4197D" w:rsidR="00036450" w:rsidRDefault="005C6522" w:rsidP="00036450">
            <w:r>
              <w:t>Studied Information Communication Technology &amp; System Maintenance (ICTSM) with 89.5% marks</w:t>
            </w:r>
            <w:r w:rsidR="00F70A97">
              <w:t xml:space="preserve"> in final examination</w:t>
            </w:r>
          </w:p>
          <w:p w14:paraId="3CB72639" w14:textId="11F1E924" w:rsidR="00DD7183" w:rsidRDefault="00DD7183" w:rsidP="00036450"/>
          <w:p w14:paraId="5B636473" w14:textId="1D166EBC" w:rsidR="00DD7183" w:rsidRDefault="00DD7183" w:rsidP="00036450">
            <w:pPr>
              <w:rPr>
                <w:b/>
                <w:bCs/>
              </w:rPr>
            </w:pPr>
            <w:r w:rsidRPr="00DD7183">
              <w:rPr>
                <w:b/>
                <w:bCs/>
              </w:rPr>
              <w:t>N</w:t>
            </w:r>
            <w:r w:rsidR="00F70A97">
              <w:rPr>
                <w:b/>
                <w:bCs/>
              </w:rPr>
              <w:t>A</w:t>
            </w:r>
            <w:r w:rsidRPr="00DD7183">
              <w:rPr>
                <w:b/>
                <w:bCs/>
              </w:rPr>
              <w:t>TIONAL SKILL TRAINING INSTITUTE</w:t>
            </w:r>
            <w:r w:rsidR="008031D7">
              <w:rPr>
                <w:b/>
                <w:bCs/>
              </w:rPr>
              <w:t>, BHUBANESWAR</w:t>
            </w:r>
            <w:r w:rsidRPr="00DD7183">
              <w:rPr>
                <w:b/>
                <w:bCs/>
              </w:rPr>
              <w:t xml:space="preserve"> (RDSDE, ODISHA) GOVT. OF INDIA</w:t>
            </w:r>
          </w:p>
          <w:p w14:paraId="57934CB6" w14:textId="7995FD6F" w:rsidR="00DD7183" w:rsidRDefault="00DD7183" w:rsidP="00036450">
            <w:r>
              <w:t>2022 – 24</w:t>
            </w:r>
          </w:p>
          <w:p w14:paraId="3C28C003" w14:textId="7FCBCF1E" w:rsidR="00DD7183" w:rsidRPr="00DD7183" w:rsidRDefault="00DD7183" w:rsidP="00036450">
            <w:r w:rsidRPr="00DD7183">
              <w:t>Pursuing Advance Diploma in IT Networking and Cloud Computing (IBM)</w:t>
            </w:r>
          </w:p>
          <w:sdt>
            <w:sdtPr>
              <w:id w:val="1001553383"/>
              <w:placeholder>
                <w:docPart w:val="C4F7FD36AE3447A3B65B9B25ABDAE4C7"/>
              </w:placeholder>
              <w:temporary/>
              <w:showingPlcHdr/>
              <w15:appearance w15:val="hidden"/>
            </w:sdtPr>
            <w:sdtEndPr/>
            <w:sdtContent>
              <w:p w14:paraId="4DE5978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BF3E86A" w14:textId="52458EF1" w:rsidR="00036450" w:rsidRPr="00B24D39" w:rsidRDefault="005C6522" w:rsidP="00B359E4">
            <w:pPr>
              <w:pStyle w:val="Heading4"/>
              <w:rPr>
                <w:b w:val="0"/>
                <w:bCs/>
              </w:rPr>
            </w:pPr>
            <w:r w:rsidRPr="00B24D39">
              <w:rPr>
                <w:b w:val="0"/>
                <w:bCs/>
              </w:rPr>
              <w:t>Former Data Entry Operator of DENDUA GRAM PANCHAYAT under SALANPUR BLOCK DEVELOPMENT OFFICE (GOVT. OF WEST BENGAL)</w:t>
            </w:r>
            <w:r w:rsidR="00036450" w:rsidRPr="00B24D39">
              <w:rPr>
                <w:b w:val="0"/>
                <w:bCs/>
              </w:rPr>
              <w:t xml:space="preserve">  </w:t>
            </w:r>
          </w:p>
          <w:p w14:paraId="18688B77" w14:textId="5694E140" w:rsidR="004D3011" w:rsidRDefault="004D3011" w:rsidP="00036450"/>
          <w:sdt>
            <w:sdtPr>
              <w:id w:val="1669594239"/>
              <w:placeholder>
                <w:docPart w:val="AF67A446F9FB4FD7AC7B486BEE350407"/>
              </w:placeholder>
              <w:temporary/>
              <w:showingPlcHdr/>
              <w15:appearance w15:val="hidden"/>
            </w:sdtPr>
            <w:sdtEndPr/>
            <w:sdtContent>
              <w:p w14:paraId="21ECCDD2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99A5E22" w14:textId="05F1E458" w:rsidR="00036450" w:rsidRDefault="001D1F35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HAVING GOOD KNOWLEDGE IN MS WORD, MS EXCEL, MS POWER POINT, INTERNET</w:t>
            </w:r>
            <w:r w:rsidR="00DD7183">
              <w:rPr>
                <w:noProof/>
                <w:color w:val="000000" w:themeColor="text1"/>
              </w:rPr>
              <w:t xml:space="preserve">, </w:t>
            </w:r>
            <w:r w:rsidR="00B177F6">
              <w:rPr>
                <w:noProof/>
                <w:color w:val="000000" w:themeColor="text1"/>
              </w:rPr>
              <w:t>HARDWARE MAINTENANCE etc.</w:t>
            </w:r>
          </w:p>
          <w:p w14:paraId="38568414" w14:textId="62B0F5CD" w:rsidR="00B04715" w:rsidRDefault="00B04715" w:rsidP="004D3011">
            <w:pPr>
              <w:rPr>
                <w:noProof/>
                <w:color w:val="000000" w:themeColor="text1"/>
              </w:rPr>
            </w:pPr>
          </w:p>
          <w:p w14:paraId="3EE37AC4" w14:textId="7AED6F95" w:rsidR="00B04715" w:rsidRDefault="00B04715" w:rsidP="00B04715">
            <w:pPr>
              <w:pStyle w:val="Heading2"/>
            </w:pPr>
            <w:r>
              <w:t>LANGUAGE KNOWN</w:t>
            </w:r>
          </w:p>
          <w:p w14:paraId="19594402" w14:textId="77777777" w:rsidR="00B04715" w:rsidRPr="00B04715" w:rsidRDefault="00B04715" w:rsidP="00B04715">
            <w:pPr>
              <w:pStyle w:val="ListParagraph"/>
              <w:numPr>
                <w:ilvl w:val="0"/>
                <w:numId w:val="1"/>
              </w:numPr>
            </w:pPr>
            <w:r w:rsidRPr="00B04715">
              <w:t>ENGLISH</w:t>
            </w:r>
          </w:p>
          <w:p w14:paraId="4B6967E5" w14:textId="77777777" w:rsidR="00B04715" w:rsidRPr="00B04715" w:rsidRDefault="00B04715" w:rsidP="00B04715">
            <w:pPr>
              <w:pStyle w:val="ListParagraph"/>
              <w:numPr>
                <w:ilvl w:val="0"/>
                <w:numId w:val="1"/>
              </w:numPr>
            </w:pPr>
            <w:r w:rsidRPr="00B04715">
              <w:t>HINDI</w:t>
            </w:r>
          </w:p>
          <w:p w14:paraId="7BBE73E0" w14:textId="77777777" w:rsidR="00B04715" w:rsidRPr="00B177F6" w:rsidRDefault="00B04715" w:rsidP="00B0471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B04715">
              <w:t>BENGALI</w:t>
            </w:r>
          </w:p>
          <w:p w14:paraId="4CDDFCF8" w14:textId="77777777" w:rsidR="00B177F6" w:rsidRDefault="00B177F6" w:rsidP="00B177F6">
            <w:pPr>
              <w:rPr>
                <w:b/>
                <w:bCs/>
              </w:rPr>
            </w:pPr>
          </w:p>
          <w:p w14:paraId="036AA30D" w14:textId="45D36185" w:rsidR="00B177F6" w:rsidRPr="00B177F6" w:rsidRDefault="00B177F6" w:rsidP="00B177F6">
            <w:pPr>
              <w:rPr>
                <w:b/>
                <w:bCs/>
              </w:rPr>
            </w:pPr>
            <w:r>
              <w:rPr>
                <w:b/>
                <w:bCs/>
              </w:rPr>
              <w:t>SELF DECLARATION</w:t>
            </w:r>
          </w:p>
          <w:p w14:paraId="211BEAB6" w14:textId="65F19C2D" w:rsidR="00B177F6" w:rsidRPr="00B177F6" w:rsidRDefault="00B177F6" w:rsidP="00B177F6">
            <w:pPr>
              <w:rPr>
                <w:i/>
                <w:iCs/>
                <w:sz w:val="16"/>
                <w:szCs w:val="16"/>
              </w:rPr>
            </w:pPr>
          </w:p>
          <w:p w14:paraId="14A0C822" w14:textId="20A0522C" w:rsidR="00B177F6" w:rsidRPr="00B177F6" w:rsidRDefault="00B177F6" w:rsidP="00B177F6">
            <w:pPr>
              <w:rPr>
                <w:b/>
                <w:bCs/>
              </w:rPr>
            </w:pPr>
            <w:r w:rsidRPr="00B177F6">
              <w:rPr>
                <w:i/>
                <w:iCs/>
                <w:sz w:val="16"/>
                <w:szCs w:val="16"/>
              </w:rPr>
              <w:t>“I hereby declare that the above particulars of facts and information    stated are true, correct and complete to the best of my belief and knowledge.”</w:t>
            </w:r>
          </w:p>
        </w:tc>
      </w:tr>
    </w:tbl>
    <w:p w14:paraId="7D31BB78" w14:textId="539424F7" w:rsidR="009B7213" w:rsidRPr="00F70A97" w:rsidRDefault="00F70A97" w:rsidP="009B7213">
      <w:pPr>
        <w:tabs>
          <w:tab w:val="left" w:pos="4400"/>
        </w:tabs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ab/>
      </w:r>
    </w:p>
    <w:p w14:paraId="2DAEB0A5" w14:textId="656E8CA8" w:rsidR="00B24D39" w:rsidRPr="00F70A97" w:rsidRDefault="00B24D39" w:rsidP="00B177F6">
      <w:pPr>
        <w:tabs>
          <w:tab w:val="left" w:pos="4400"/>
        </w:tabs>
        <w:rPr>
          <w:i/>
          <w:iCs/>
          <w:sz w:val="16"/>
          <w:szCs w:val="16"/>
        </w:rPr>
      </w:pPr>
    </w:p>
    <w:sectPr w:rsidR="00B24D39" w:rsidRPr="00F70A97" w:rsidSect="000C4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A611" w14:textId="77777777" w:rsidR="0038140A" w:rsidRDefault="0038140A" w:rsidP="000C45FF">
      <w:r>
        <w:separator/>
      </w:r>
    </w:p>
  </w:endnote>
  <w:endnote w:type="continuationSeparator" w:id="0">
    <w:p w14:paraId="1E3F178D" w14:textId="77777777" w:rsidR="0038140A" w:rsidRDefault="0038140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F2CCA" w14:textId="77777777" w:rsidR="009B7213" w:rsidRDefault="009B72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12BB" w14:textId="067FBA16" w:rsidR="00B24D39" w:rsidRPr="00B24D39" w:rsidRDefault="00B24D39" w:rsidP="00B24D39">
    <w:pPr>
      <w:pStyle w:val="Footer"/>
      <w:jc w:val="right"/>
      <w:rPr>
        <w:b/>
        <w:bCs/>
      </w:rPr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A8314" w14:textId="77777777" w:rsidR="009B7213" w:rsidRDefault="009B7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3E3BA" w14:textId="77777777" w:rsidR="0038140A" w:rsidRDefault="0038140A" w:rsidP="000C45FF">
      <w:r>
        <w:separator/>
      </w:r>
    </w:p>
  </w:footnote>
  <w:footnote w:type="continuationSeparator" w:id="0">
    <w:p w14:paraId="7E53D8C6" w14:textId="77777777" w:rsidR="0038140A" w:rsidRDefault="0038140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C024" w14:textId="77777777" w:rsidR="009B7213" w:rsidRDefault="009B72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13DBE" w14:textId="6D128CAC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2EE3C6" wp14:editId="2E39E43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7213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BF8F" w14:textId="77777777" w:rsidR="009B7213" w:rsidRDefault="009B72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828AD"/>
    <w:multiLevelType w:val="hybridMultilevel"/>
    <w:tmpl w:val="3DFA0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36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22"/>
    <w:rsid w:val="00036450"/>
    <w:rsid w:val="00094499"/>
    <w:rsid w:val="000C45FF"/>
    <w:rsid w:val="000E3FD1"/>
    <w:rsid w:val="00112054"/>
    <w:rsid w:val="001204BE"/>
    <w:rsid w:val="001317D8"/>
    <w:rsid w:val="001525E1"/>
    <w:rsid w:val="00180329"/>
    <w:rsid w:val="0019001F"/>
    <w:rsid w:val="001A74A5"/>
    <w:rsid w:val="001B2ABD"/>
    <w:rsid w:val="001D1F35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140A"/>
    <w:rsid w:val="003910D8"/>
    <w:rsid w:val="003A6B7D"/>
    <w:rsid w:val="003B06CA"/>
    <w:rsid w:val="004058F2"/>
    <w:rsid w:val="004071FC"/>
    <w:rsid w:val="00445947"/>
    <w:rsid w:val="004813B3"/>
    <w:rsid w:val="00496591"/>
    <w:rsid w:val="004C63E4"/>
    <w:rsid w:val="004D3011"/>
    <w:rsid w:val="00514C3C"/>
    <w:rsid w:val="005262AC"/>
    <w:rsid w:val="005C44D4"/>
    <w:rsid w:val="005C6522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031D7"/>
    <w:rsid w:val="009260CD"/>
    <w:rsid w:val="00940A66"/>
    <w:rsid w:val="00952C25"/>
    <w:rsid w:val="009B7213"/>
    <w:rsid w:val="00A2118D"/>
    <w:rsid w:val="00AD0A50"/>
    <w:rsid w:val="00AD76E2"/>
    <w:rsid w:val="00B04715"/>
    <w:rsid w:val="00B177F6"/>
    <w:rsid w:val="00B20152"/>
    <w:rsid w:val="00B24D39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D7183"/>
    <w:rsid w:val="00E25A26"/>
    <w:rsid w:val="00E4381A"/>
    <w:rsid w:val="00E55D74"/>
    <w:rsid w:val="00F60274"/>
    <w:rsid w:val="00F70A97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3325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04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yan\AppData\Local\Microsoft\Office\16.0\DTS\en-US%7bE7C9AF2D-904E-4EE4-8B71-066E749C3015%7d\%7b1BBFB221-F3A0-4A94-AC54-0CFA407EC65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6BFD67213984E92B9186F0CF71FE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98B04-F1AC-4E9F-A02D-BB426FEB3BBF}"/>
      </w:docPartPr>
      <w:docPartBody>
        <w:p w:rsidR="00D960F9" w:rsidRDefault="00C437B1">
          <w:pPr>
            <w:pStyle w:val="76BFD67213984E92B9186F0CF71FED19"/>
          </w:pPr>
          <w:r w:rsidRPr="00D5459D">
            <w:t>Profile</w:t>
          </w:r>
        </w:p>
      </w:docPartBody>
    </w:docPart>
    <w:docPart>
      <w:docPartPr>
        <w:name w:val="ABC78E970D14499C8D2FFC7CB3531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521EF-A7C8-46AE-BB2D-7283A63FEB6B}"/>
      </w:docPartPr>
      <w:docPartBody>
        <w:p w:rsidR="00D960F9" w:rsidRDefault="00C437B1">
          <w:pPr>
            <w:pStyle w:val="ABC78E970D14499C8D2FFC7CB353133B"/>
          </w:pPr>
          <w:r w:rsidRPr="00CB0055">
            <w:t>Contact</w:t>
          </w:r>
        </w:p>
      </w:docPartBody>
    </w:docPart>
    <w:docPart>
      <w:docPartPr>
        <w:name w:val="ED59396D67984505B11424ED4C9D7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65930-4819-4CF6-83B2-8671FEF3E717}"/>
      </w:docPartPr>
      <w:docPartBody>
        <w:p w:rsidR="00D960F9" w:rsidRDefault="00C437B1">
          <w:pPr>
            <w:pStyle w:val="ED59396D67984505B11424ED4C9D77BC"/>
          </w:pPr>
          <w:r w:rsidRPr="004D3011">
            <w:t>PHONE:</w:t>
          </w:r>
        </w:p>
      </w:docPartBody>
    </w:docPart>
    <w:docPart>
      <w:docPartPr>
        <w:name w:val="0254891F7B26484EB26C1088300A3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65F75-05EE-4CE8-9D8A-BB170FADA39E}"/>
      </w:docPartPr>
      <w:docPartBody>
        <w:p w:rsidR="00D960F9" w:rsidRDefault="00C437B1">
          <w:pPr>
            <w:pStyle w:val="0254891F7B26484EB26C1088300A3840"/>
          </w:pPr>
          <w:r w:rsidRPr="004D3011">
            <w:t>EMAIL:</w:t>
          </w:r>
        </w:p>
      </w:docPartBody>
    </w:docPart>
    <w:docPart>
      <w:docPartPr>
        <w:name w:val="D959BE18F7C84BACADFD6749E3B39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ABEA8-7AE8-429A-82C2-32516037A91B}"/>
      </w:docPartPr>
      <w:docPartBody>
        <w:p w:rsidR="00D960F9" w:rsidRDefault="00C437B1">
          <w:pPr>
            <w:pStyle w:val="D959BE18F7C84BACADFD6749E3B3993B"/>
          </w:pPr>
          <w:r w:rsidRPr="00CB0055">
            <w:t>Hobbies</w:t>
          </w:r>
        </w:p>
      </w:docPartBody>
    </w:docPart>
    <w:docPart>
      <w:docPartPr>
        <w:name w:val="4C137BF37AC54284A961E55B0A509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77384-6EE1-4C48-B53B-5503638ECAD6}"/>
      </w:docPartPr>
      <w:docPartBody>
        <w:p w:rsidR="00D960F9" w:rsidRDefault="00C437B1">
          <w:pPr>
            <w:pStyle w:val="4C137BF37AC54284A961E55B0A509E69"/>
          </w:pPr>
          <w:r w:rsidRPr="00036450">
            <w:t>EDUCATION</w:t>
          </w:r>
        </w:p>
      </w:docPartBody>
    </w:docPart>
    <w:docPart>
      <w:docPartPr>
        <w:name w:val="C4F7FD36AE3447A3B65B9B25ABDAE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D3FED-405B-4125-BDC1-695FD0F96663}"/>
      </w:docPartPr>
      <w:docPartBody>
        <w:p w:rsidR="00D960F9" w:rsidRDefault="00C437B1">
          <w:pPr>
            <w:pStyle w:val="C4F7FD36AE3447A3B65B9B25ABDAE4C7"/>
          </w:pPr>
          <w:r w:rsidRPr="00036450">
            <w:t>WORK EXPERIENCE</w:t>
          </w:r>
        </w:p>
      </w:docPartBody>
    </w:docPart>
    <w:docPart>
      <w:docPartPr>
        <w:name w:val="AF67A446F9FB4FD7AC7B486BEE35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B1A89-1EB5-49F1-9246-BC27C65FC437}"/>
      </w:docPartPr>
      <w:docPartBody>
        <w:p w:rsidR="00D960F9" w:rsidRDefault="00C437B1">
          <w:pPr>
            <w:pStyle w:val="AF67A446F9FB4FD7AC7B486BEE35040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49"/>
    <w:rsid w:val="002376CD"/>
    <w:rsid w:val="003E5449"/>
    <w:rsid w:val="00601DBF"/>
    <w:rsid w:val="00767947"/>
    <w:rsid w:val="00C437B1"/>
    <w:rsid w:val="00D9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BFD67213984E92B9186F0CF71FED19">
    <w:name w:val="76BFD67213984E92B9186F0CF71FED19"/>
  </w:style>
  <w:style w:type="paragraph" w:customStyle="1" w:styleId="ABC78E970D14499C8D2FFC7CB353133B">
    <w:name w:val="ABC78E970D14499C8D2FFC7CB353133B"/>
  </w:style>
  <w:style w:type="paragraph" w:customStyle="1" w:styleId="ED59396D67984505B11424ED4C9D77BC">
    <w:name w:val="ED59396D67984505B11424ED4C9D77BC"/>
  </w:style>
  <w:style w:type="paragraph" w:customStyle="1" w:styleId="0254891F7B26484EB26C1088300A3840">
    <w:name w:val="0254891F7B26484EB26C1088300A384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D959BE18F7C84BACADFD6749E3B3993B">
    <w:name w:val="D959BE18F7C84BACADFD6749E3B3993B"/>
  </w:style>
  <w:style w:type="paragraph" w:customStyle="1" w:styleId="4C137BF37AC54284A961E55B0A509E69">
    <w:name w:val="4C137BF37AC54284A961E55B0A509E69"/>
  </w:style>
  <w:style w:type="paragraph" w:customStyle="1" w:styleId="C4F7FD36AE3447A3B65B9B25ABDAE4C7">
    <w:name w:val="C4F7FD36AE3447A3B65B9B25ABDAE4C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F67A446F9FB4FD7AC7B486BEE350407">
    <w:name w:val="AF67A446F9FB4FD7AC7B486BEE350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{1BBFB221-F3A0-4A94-AC54-0CFA407EC652}tf00546271_win32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2023-01-17T10:38:00Z</dcterms:created>
  <dcterms:modified xsi:type="dcterms:W3CDTF">2023-01-17T10:38:00Z</dcterms:modified>
</cp:coreProperties>
</file>